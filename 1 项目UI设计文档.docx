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zh-CN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7732D4" w:rsidP="00D41AD6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732D4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海滨网络系统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eastAsia="zh-CN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7732D4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7732D4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项目</w:t>
                    </w:r>
                    <w:r w:rsidRPr="007732D4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UI</w:t>
                    </w:r>
                    <w:r w:rsidRPr="007732D4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设计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8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  <w:lang w:eastAsia="zh-CN"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7732D4" w:rsidP="00D41AD6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孙颢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  <w:lang w:eastAsia="zh-CN"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0-31T01:01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7732D4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eastAsia="zh-CN"/>
                      </w:rPr>
                      <w:t>10/31/2016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>
          <w:bookmarkStart w:id="0" w:name="_GoBack"/>
          <w:bookmarkEnd w:id="0"/>
        </w:p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732D4">
              <w:pPr>
                <w:rPr>
                  <w:lang w:eastAsia="zh-CN"/>
                </w:rPr>
              </w:pPr>
              <w:r>
                <w:rPr>
                  <w:rFonts w:hint="eastAsia"/>
                  <w:lang w:eastAsia="zh-CN"/>
                </w:rPr>
                <w:t>老师，</w:t>
              </w:r>
              <w:r>
                <w:rPr>
                  <w:lang w:eastAsia="zh-CN"/>
                </w:rPr>
                <w:t>我</w:t>
              </w:r>
              <w:r>
                <w:rPr>
                  <w:rFonts w:hint="eastAsia"/>
                  <w:lang w:eastAsia="zh-CN"/>
                </w:rPr>
                <w:t>做好了</w:t>
              </w:r>
              <w:r>
                <w:rPr>
                  <w:lang w:eastAsia="zh-CN"/>
                </w:rPr>
                <w:t>php</w:t>
              </w:r>
              <w:r>
                <w:rPr>
                  <w:rFonts w:hint="eastAsia"/>
                  <w:lang w:eastAsia="zh-CN"/>
                </w:rPr>
                <w:t>后台</w:t>
              </w:r>
              <w:r>
                <w:rPr>
                  <w:lang w:eastAsia="zh-CN"/>
                </w:rPr>
                <w:t>接口和</w:t>
              </w:r>
              <w:r>
                <w:rPr>
                  <w:lang w:eastAsia="zh-CN"/>
                </w:rPr>
                <w:t>UI</w:t>
              </w:r>
              <w:r>
                <w:rPr>
                  <w:rFonts w:hint="eastAsia"/>
                  <w:lang w:eastAsia="zh-CN"/>
                </w:rPr>
                <w:t>框架</w:t>
              </w:r>
              <w:r>
                <w:rPr>
                  <w:lang w:eastAsia="zh-CN"/>
                </w:rPr>
                <w:t>，</w:t>
              </w:r>
              <w:r>
                <w:rPr>
                  <w:rFonts w:hint="eastAsia"/>
                  <w:lang w:eastAsia="zh-CN"/>
                </w:rPr>
                <w:t>项目</w:t>
              </w:r>
              <w:r>
                <w:rPr>
                  <w:lang w:eastAsia="zh-CN"/>
                </w:rPr>
                <w:t>太大，</w:t>
              </w:r>
              <w:r>
                <w:rPr>
                  <w:rFonts w:hint="eastAsia"/>
                  <w:lang w:eastAsia="zh-CN"/>
                </w:rPr>
                <w:t>前端</w:t>
              </w:r>
              <w:r>
                <w:rPr>
                  <w:lang w:eastAsia="zh-CN"/>
                </w:rPr>
                <w:t>基本上</w:t>
              </w:r>
              <w:r>
                <w:rPr>
                  <w:rFonts w:hint="eastAsia"/>
                  <w:lang w:eastAsia="zh-CN"/>
                </w:rPr>
                <w:t>还没做</w:t>
              </w:r>
              <w:r>
                <w:rPr>
                  <w:lang w:eastAsia="zh-CN"/>
                </w:rPr>
                <w:t>。</w:t>
              </w:r>
              <w:r>
                <w:rPr>
                  <w:rFonts w:hint="eastAsia"/>
                  <w:lang w:eastAsia="zh-CN"/>
                </w:rPr>
                <w:t>只是</w:t>
              </w:r>
              <w:r>
                <w:rPr>
                  <w:lang w:eastAsia="zh-CN"/>
                </w:rPr>
                <w:t>把开发文档做好了，给个文档分吧。。。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rPr>
          <w:lang w:eastAsia="zh-CN"/>
        </w:rP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4B4C15" w:rsidRDefault="004B4C15">
      <w:pPr>
        <w:sectPr w:rsidR="004B4C15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4B4C15" w:rsidRDefault="009D69BC">
      <w:pPr>
        <w:pStyle w:val="Axure"/>
        <w:keepNext/>
        <w:rPr>
          <w:lang w:eastAsia="zh-CN"/>
        </w:rPr>
      </w:pPr>
      <w:r>
        <w:rPr>
          <w:lang w:eastAsia="zh-CN"/>
        </w:rPr>
        <w:lastRenderedPageBreak/>
        <w:t>页面</w:t>
      </w:r>
    </w:p>
    <w:p w:rsidR="004B4C15" w:rsidRDefault="009D69BC">
      <w:pPr>
        <w:pStyle w:val="AxureHeading20"/>
        <w:keepNext/>
        <w:rPr>
          <w:lang w:eastAsia="zh-CN"/>
        </w:rPr>
      </w:pPr>
      <w:r>
        <w:rPr>
          <w:lang w:eastAsia="zh-CN"/>
        </w:rPr>
        <w:t>页面树目录</w:t>
      </w:r>
    </w:p>
    <w:p w:rsidR="004B4C15" w:rsidRDefault="009D69BC">
      <w:pPr>
        <w:rPr>
          <w:lang w:eastAsia="zh-CN"/>
        </w:rPr>
      </w:pPr>
      <w:r>
        <w:rPr>
          <w:lang w:eastAsia="zh-CN"/>
        </w:rPr>
        <w:t>导航页面</w:t>
      </w:r>
      <w:r>
        <w:rPr>
          <w:lang w:eastAsia="zh-CN"/>
        </w:rPr>
        <w:br/>
      </w:r>
      <w:r>
        <w:rPr>
          <w:lang w:eastAsia="zh-CN"/>
        </w:rPr>
        <w:tab/>
        <w:t xml:space="preserve">2 </w:t>
      </w:r>
      <w:r>
        <w:rPr>
          <w:lang w:eastAsia="zh-CN"/>
        </w:rPr>
        <w:t>使用教程</w:t>
      </w:r>
      <w:r>
        <w:rPr>
          <w:lang w:eastAsia="zh-CN"/>
        </w:rPr>
        <w:br/>
      </w:r>
      <w:r>
        <w:rPr>
          <w:lang w:eastAsia="zh-CN"/>
        </w:rPr>
        <w:tab/>
        <w:t xml:space="preserve">3 </w:t>
      </w:r>
      <w:r>
        <w:rPr>
          <w:lang w:eastAsia="zh-CN"/>
        </w:rPr>
        <w:t>登陆</w:t>
      </w:r>
      <w:r>
        <w:rPr>
          <w:lang w:eastAsia="zh-CN"/>
        </w:rPr>
        <w:br/>
        <w:t>index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海滨新闻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我的课表</w:t>
      </w:r>
      <w:r>
        <w:rPr>
          <w:lang w:eastAsia="zh-CN"/>
        </w:rPr>
        <w:t xml:space="preserve"> </w:t>
      </w:r>
      <w:r>
        <w:rPr>
          <w:lang w:eastAsia="zh-CN"/>
        </w:rPr>
        <w:t>已登陆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我的课表</w:t>
      </w:r>
      <w:r>
        <w:rPr>
          <w:lang w:eastAsia="zh-CN"/>
        </w:rPr>
        <w:t xml:space="preserve"> </w:t>
      </w:r>
      <w:r>
        <w:rPr>
          <w:lang w:eastAsia="zh-CN"/>
        </w:rPr>
        <w:t>未登录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我的班级</w:t>
      </w:r>
      <w:r>
        <w:rPr>
          <w:lang w:eastAsia="zh-CN"/>
        </w:rPr>
        <w:t xml:space="preserve"> </w:t>
      </w:r>
      <w:r>
        <w:rPr>
          <w:lang w:eastAsia="zh-CN"/>
        </w:rPr>
        <w:t>已登陆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我的班级</w:t>
      </w:r>
      <w:r>
        <w:rPr>
          <w:lang w:eastAsia="zh-CN"/>
        </w:rPr>
        <w:t xml:space="preserve"> </w:t>
      </w:r>
      <w:r>
        <w:rPr>
          <w:lang w:eastAsia="zh-CN"/>
        </w:rPr>
        <w:t>未登录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我的班级通知详细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我</w:t>
      </w:r>
      <w:r>
        <w:rPr>
          <w:lang w:eastAsia="zh-CN"/>
        </w:rPr>
        <w:t xml:space="preserve"> </w:t>
      </w:r>
      <w:r>
        <w:rPr>
          <w:lang w:eastAsia="zh-CN"/>
        </w:rPr>
        <w:t>已登陆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我</w:t>
      </w:r>
      <w:r>
        <w:rPr>
          <w:lang w:eastAsia="zh-CN"/>
        </w:rPr>
        <w:t xml:space="preserve"> </w:t>
      </w:r>
      <w:r>
        <w:rPr>
          <w:lang w:eastAsia="zh-CN"/>
        </w:rPr>
        <w:t>未登录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登陆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注册</w:t>
      </w:r>
      <w:r>
        <w:rPr>
          <w:lang w:eastAsia="zh-CN"/>
        </w:rPr>
        <w:br/>
        <w:t>model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导航页面动画演示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我的班级通知详情详情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我的班级作业详情</w:t>
      </w:r>
    </w:p>
    <w:p w:rsidR="004B4C15" w:rsidRDefault="009D69BC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导航页面</w:t>
      </w:r>
    </w:p>
    <w:p w:rsidR="004B4C15" w:rsidRDefault="009D69BC">
      <w:pPr>
        <w:pStyle w:val="AxureHeading30"/>
        <w:keepNext/>
      </w:pPr>
      <w:r>
        <w:t>用户界面</w:t>
      </w:r>
    </w:p>
    <w:p w:rsidR="004B4C15" w:rsidRDefault="009D69BC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495800" cy="65722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15" w:rsidRDefault="009D69BC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4927"/>
      </w:tblGrid>
      <w:tr w:rsidR="004B4C15" w:rsidTr="004B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说明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如果是老用户（记住密码）就直接跳过</w:t>
            </w:r>
            <w:r>
              <w:rPr>
                <w:lang w:eastAsia="zh-CN"/>
              </w:rPr>
              <w:t xml:space="preserve"> 2 3</w:t>
            </w:r>
            <w:r>
              <w:rPr>
                <w:lang w:eastAsia="zh-CN"/>
              </w:rPr>
              <w:t>导航，直接进入本系统。</w:t>
            </w:r>
          </w:p>
        </w:tc>
      </w:tr>
    </w:tbl>
    <w:p w:rsidR="004B4C15" w:rsidRDefault="009D69BC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 xml:space="preserve">2 </w:t>
      </w:r>
      <w:r>
        <w:t>使用教程</w:t>
      </w:r>
    </w:p>
    <w:p w:rsidR="004B4C15" w:rsidRDefault="009D69BC">
      <w:pPr>
        <w:pStyle w:val="AxureHeading30"/>
        <w:keepNext/>
      </w:pPr>
      <w:r>
        <w:t>用户界面</w:t>
      </w:r>
    </w:p>
    <w:p w:rsidR="004B4C15" w:rsidRDefault="009D69BC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3352800" cy="65722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15" w:rsidRDefault="009D69BC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2109"/>
      </w:tblGrid>
      <w:tr w:rsidR="004B4C15" w:rsidTr="004B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说明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点击后出现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动画演示</w:t>
            </w:r>
            <w:r>
              <w:rPr>
                <w:lang w:eastAsia="zh-CN"/>
              </w:rPr>
              <w:t xml:space="preserve"> model</w:t>
            </w:r>
          </w:p>
        </w:tc>
      </w:tr>
    </w:tbl>
    <w:p w:rsidR="004B4C15" w:rsidRDefault="009D69BC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 xml:space="preserve">3 </w:t>
      </w:r>
      <w:r>
        <w:t>登陆</w:t>
      </w:r>
    </w:p>
    <w:p w:rsidR="004B4C15" w:rsidRDefault="009D69BC">
      <w:pPr>
        <w:pStyle w:val="AxureHeading30"/>
        <w:keepNext/>
      </w:pPr>
      <w:r>
        <w:t>用户界面</w:t>
      </w:r>
    </w:p>
    <w:p w:rsidR="004B4C15" w:rsidRDefault="009D69BC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295775" cy="620077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15" w:rsidRDefault="009D69BC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1264"/>
      </w:tblGrid>
      <w:tr w:rsidR="004B4C15" w:rsidTr="004B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说明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</w:pPr>
            <w:r>
              <w:t>点击后直接登陆</w:t>
            </w:r>
          </w:p>
        </w:tc>
      </w:tr>
    </w:tbl>
    <w:p w:rsidR="004B4C15" w:rsidRDefault="009D69BC">
      <w:pPr>
        <w:pStyle w:val="AxureHeading20"/>
        <w:keepNext/>
      </w:pPr>
      <w:r>
        <w:br w:type="page"/>
      </w:r>
      <w:r>
        <w:lastRenderedPageBreak/>
        <w:t>index</w:t>
      </w:r>
    </w:p>
    <w:p w:rsidR="004B4C15" w:rsidRDefault="009D69BC">
      <w:pPr>
        <w:pStyle w:val="AxureHeading30"/>
        <w:keepNext/>
      </w:pPr>
      <w:r>
        <w:t>用户界面</w:t>
      </w:r>
    </w:p>
    <w:p w:rsidR="004B4C15" w:rsidRDefault="009D69BC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381500" cy="73152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15" w:rsidRDefault="009D69BC">
      <w:pPr>
        <w:pStyle w:val="AxureHeading20"/>
        <w:keepNext/>
      </w:pPr>
      <w:r>
        <w:br w:type="page"/>
      </w:r>
      <w:r>
        <w:lastRenderedPageBreak/>
        <w:t>海滨新闻</w:t>
      </w:r>
    </w:p>
    <w:p w:rsidR="004B4C15" w:rsidRDefault="009D69BC">
      <w:pPr>
        <w:pStyle w:val="AxureHeading30"/>
        <w:keepNext/>
      </w:pPr>
      <w:r>
        <w:t>用户界面</w:t>
      </w:r>
    </w:p>
    <w:p w:rsidR="004B4C15" w:rsidRDefault="009D69BC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467225" cy="73152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15" w:rsidRDefault="009D69BC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1424"/>
      </w:tblGrid>
      <w:tr w:rsidR="004B4C15" w:rsidTr="004B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说明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</w:pPr>
            <w:r>
              <w:t>使用实时模糊查询</w:t>
            </w:r>
          </w:p>
        </w:tc>
      </w:tr>
      <w:tr w:rsidR="004B4C15" w:rsidTr="004B4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2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</w:pPr>
            <w:r>
              <w:t>透明遮罩的方式</w:t>
            </w:r>
          </w:p>
        </w:tc>
      </w:tr>
    </w:tbl>
    <w:p w:rsidR="004B4C15" w:rsidRDefault="009D69BC">
      <w:pPr>
        <w:pStyle w:val="AxureHeading20"/>
        <w:keepNext/>
      </w:pPr>
      <w:r>
        <w:br w:type="page"/>
      </w:r>
      <w:r>
        <w:lastRenderedPageBreak/>
        <w:t>我的课表</w:t>
      </w:r>
      <w:r>
        <w:t xml:space="preserve"> </w:t>
      </w:r>
      <w:r>
        <w:t>已登陆</w:t>
      </w:r>
    </w:p>
    <w:p w:rsidR="004B4C15" w:rsidRDefault="009D69BC">
      <w:pPr>
        <w:pStyle w:val="AxureHeading30"/>
        <w:keepNext/>
      </w:pPr>
      <w:r>
        <w:t>用户界面</w:t>
      </w:r>
    </w:p>
    <w:p w:rsidR="004B4C15" w:rsidRDefault="009D69BC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381500" cy="73152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15" w:rsidRDefault="009D69BC">
      <w:pPr>
        <w:pStyle w:val="AxureHeading20"/>
        <w:keepNext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lastRenderedPageBreak/>
        <w:t>我的课表</w:t>
      </w:r>
      <w:r>
        <w:rPr>
          <w:lang w:eastAsia="zh-CN"/>
        </w:rPr>
        <w:t xml:space="preserve"> </w:t>
      </w:r>
      <w:r>
        <w:rPr>
          <w:lang w:eastAsia="zh-CN"/>
        </w:rPr>
        <w:t>未登录</w:t>
      </w:r>
    </w:p>
    <w:p w:rsidR="004B4C15" w:rsidRDefault="009D69BC">
      <w:pPr>
        <w:pStyle w:val="AxureHeading30"/>
        <w:keepNext/>
        <w:rPr>
          <w:lang w:eastAsia="zh-CN"/>
        </w:rPr>
      </w:pPr>
      <w:r>
        <w:rPr>
          <w:lang w:eastAsia="zh-CN"/>
        </w:rPr>
        <w:t>用户界面</w:t>
      </w:r>
    </w:p>
    <w:p w:rsidR="004B4C15" w:rsidRDefault="009D69BC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381500" cy="731520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15" w:rsidRDefault="009D69BC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1589"/>
      </w:tblGrid>
      <w:tr w:rsidR="004B4C15" w:rsidTr="004B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说明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</w:pPr>
            <w:r>
              <w:t>这里是</w:t>
            </w:r>
            <w:r>
              <w:t>3</w:t>
            </w:r>
            <w:r>
              <w:t>个级联菜单</w:t>
            </w:r>
          </w:p>
        </w:tc>
      </w:tr>
    </w:tbl>
    <w:p w:rsidR="004B4C15" w:rsidRDefault="009D69BC">
      <w:pPr>
        <w:pStyle w:val="AxureHeading20"/>
        <w:keepNext/>
      </w:pPr>
      <w:r>
        <w:br w:type="page"/>
      </w:r>
      <w:r>
        <w:lastRenderedPageBreak/>
        <w:t>我的班级</w:t>
      </w:r>
      <w:r>
        <w:t xml:space="preserve"> </w:t>
      </w:r>
      <w:r>
        <w:t>已登陆</w:t>
      </w:r>
    </w:p>
    <w:p w:rsidR="004B4C15" w:rsidRDefault="009D69BC">
      <w:pPr>
        <w:pStyle w:val="AxureHeading30"/>
        <w:keepNext/>
      </w:pPr>
      <w:r>
        <w:t>用户界面</w:t>
      </w:r>
    </w:p>
    <w:p w:rsidR="004B4C15" w:rsidRDefault="009D69BC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400550" cy="731520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15" w:rsidRDefault="009D69BC">
      <w:pPr>
        <w:pStyle w:val="AxureHeading30"/>
        <w:keepNext/>
      </w:pPr>
      <w:r>
        <w:lastRenderedPageBreak/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58"/>
        <w:gridCol w:w="10486"/>
      </w:tblGrid>
      <w:tr w:rsidR="004B4C15" w:rsidTr="004B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说明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作业这一块就交给</w:t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>课代表来负责发布班级作业。好歹课代表也有点作用了吧。个人印象中，课代表是没有啥作用的额。</w:t>
            </w:r>
          </w:p>
        </w:tc>
      </w:tr>
      <w:tr w:rsidR="004B4C15" w:rsidTr="004B4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2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当然是班长和班干部成员负责，当然还有辅导老师，拥有权限。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其中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班长和辅导老师，拥有完全权限，班干部成员，只拥有发布权限，没有删除修改，其他通知的权限，而且排名，也是根据权限不同而不同。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这个我考虑了一下，把这一块做成一个弹窗，然后点击</w:t>
            </w:r>
            <w:r>
              <w:rPr>
                <w:lang w:eastAsia="zh-CN"/>
              </w:rPr>
              <w:t xml:space="preserve">   </w:t>
            </w:r>
            <w:r>
              <w:rPr>
                <w:lang w:eastAsia="zh-CN"/>
              </w:rPr>
              <w:t>知道了（今日不在提醒）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就隐藏掉然后在班级微空间里面，添加一个按钮就能查看之前的通知。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这样的话，班级微空间所拥有的空间就大了。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3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</w:pPr>
            <w:r>
              <w:t>跳转到班级通知详细</w:t>
            </w:r>
          </w:p>
        </w:tc>
      </w:tr>
      <w:tr w:rsidR="004B4C15" w:rsidTr="004B4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4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</w:pPr>
            <w:r>
              <w:t>跳转到作业详细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5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这里就类似一个班级微空间，具体怎弄还没想好</w:t>
            </w:r>
          </w:p>
        </w:tc>
      </w:tr>
    </w:tbl>
    <w:p w:rsidR="004B4C15" w:rsidRDefault="009D69BC">
      <w:pPr>
        <w:pStyle w:val="AxureHeading20"/>
        <w:keepNext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lastRenderedPageBreak/>
        <w:t>我的班级</w:t>
      </w:r>
      <w:r>
        <w:rPr>
          <w:lang w:eastAsia="zh-CN"/>
        </w:rPr>
        <w:t xml:space="preserve"> </w:t>
      </w:r>
      <w:r>
        <w:rPr>
          <w:lang w:eastAsia="zh-CN"/>
        </w:rPr>
        <w:t>未登录</w:t>
      </w:r>
    </w:p>
    <w:p w:rsidR="004B4C15" w:rsidRDefault="009D69BC">
      <w:pPr>
        <w:pStyle w:val="AxureHeading30"/>
        <w:keepNext/>
        <w:rPr>
          <w:lang w:eastAsia="zh-CN"/>
        </w:rPr>
      </w:pPr>
      <w:r>
        <w:rPr>
          <w:lang w:eastAsia="zh-CN"/>
        </w:rPr>
        <w:t>用户界面</w:t>
      </w:r>
    </w:p>
    <w:p w:rsidR="004B4C15" w:rsidRDefault="009D69BC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381500" cy="731520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15" w:rsidRDefault="009D69BC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1589"/>
      </w:tblGrid>
      <w:tr w:rsidR="004B4C15" w:rsidTr="004B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说明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</w:pPr>
            <w:r>
              <w:t>这里是</w:t>
            </w:r>
            <w:r>
              <w:t>3</w:t>
            </w:r>
            <w:r>
              <w:t>个级联菜单</w:t>
            </w:r>
          </w:p>
        </w:tc>
      </w:tr>
    </w:tbl>
    <w:p w:rsidR="004B4C15" w:rsidRDefault="009D69BC">
      <w:pPr>
        <w:pStyle w:val="AxureHeading20"/>
        <w:keepNext/>
      </w:pPr>
      <w:r>
        <w:br w:type="page"/>
      </w:r>
      <w:r>
        <w:lastRenderedPageBreak/>
        <w:t>我的班级通知详细</w:t>
      </w:r>
    </w:p>
    <w:p w:rsidR="004B4C15" w:rsidRDefault="009D69BC">
      <w:pPr>
        <w:pStyle w:val="AxureHeading30"/>
        <w:keepNext/>
      </w:pPr>
      <w:r>
        <w:t>用户界面</w:t>
      </w:r>
    </w:p>
    <w:p w:rsidR="004B4C15" w:rsidRDefault="009D69BC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457700" cy="7315200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15" w:rsidRDefault="009D69BC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1784"/>
      </w:tblGrid>
      <w:tr w:rsidR="004B4C15" w:rsidTr="004B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说明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这样时间事件类型的</w:t>
            </w:r>
            <w:r>
              <w:rPr>
                <w:lang w:eastAsia="zh-CN"/>
              </w:rPr>
              <w:t>UI</w:t>
            </w:r>
          </w:p>
          <w:p w:rsidR="004B4C15" w:rsidRDefault="004B4C15">
            <w:pPr>
              <w:pStyle w:val="Axure1"/>
              <w:rPr>
                <w:lang w:eastAsia="zh-CN"/>
              </w:rPr>
            </w:pPr>
          </w:p>
        </w:tc>
      </w:tr>
    </w:tbl>
    <w:p w:rsidR="004B4C15" w:rsidRDefault="009D69BC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我</w:t>
      </w:r>
      <w:r>
        <w:t xml:space="preserve"> </w:t>
      </w:r>
      <w:r>
        <w:t>已登陆</w:t>
      </w:r>
    </w:p>
    <w:p w:rsidR="004B4C15" w:rsidRDefault="009D69BC">
      <w:pPr>
        <w:pStyle w:val="AxureHeading30"/>
        <w:keepNext/>
      </w:pPr>
      <w:r>
        <w:t>用户界面</w:t>
      </w:r>
    </w:p>
    <w:p w:rsidR="004B4C15" w:rsidRDefault="009D69BC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381500" cy="7315200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15" w:rsidRDefault="009D69BC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3184"/>
      </w:tblGrid>
      <w:tr w:rsidR="004B4C15" w:rsidTr="004B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说明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圆圈按钮加文字的方式显示功能面板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具体功能如下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a.</w:t>
            </w:r>
            <w:r>
              <w:rPr>
                <w:lang w:eastAsia="zh-CN"/>
              </w:rPr>
              <w:t>发布通知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b.</w:t>
            </w:r>
            <w:r>
              <w:rPr>
                <w:lang w:eastAsia="zh-CN"/>
              </w:rPr>
              <w:t>组织活动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c.</w:t>
            </w:r>
            <w:r>
              <w:rPr>
                <w:lang w:eastAsia="zh-CN"/>
              </w:rPr>
              <w:t>查看通知统计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d.</w:t>
            </w:r>
            <w:r>
              <w:rPr>
                <w:lang w:eastAsia="zh-CN"/>
              </w:rPr>
              <w:t>查看班级人员信息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e.</w:t>
            </w:r>
            <w:r>
              <w:rPr>
                <w:lang w:eastAsia="zh-CN"/>
              </w:rPr>
              <w:t>管理请求</w:t>
            </w:r>
          </w:p>
        </w:tc>
      </w:tr>
      <w:tr w:rsidR="004B4C15" w:rsidTr="004B4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2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设置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用户喜好什么的，暂时没想好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3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</w:pPr>
            <w:r>
              <w:t>皮肤</w:t>
            </w:r>
          </w:p>
          <w:p w:rsidR="004B4C15" w:rsidRDefault="009D69BC">
            <w:pPr>
              <w:pStyle w:val="Axure1"/>
            </w:pPr>
            <w:r>
              <w:t>夜间皮肤</w:t>
            </w:r>
          </w:p>
        </w:tc>
      </w:tr>
      <w:tr w:rsidR="004B4C15" w:rsidTr="004B4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4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通知或者新闻都可以被收藏，方便下次查看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5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圆圈按钮加文字的方式显示功能面板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具体功能如下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a.</w:t>
            </w:r>
            <w:r>
              <w:rPr>
                <w:lang w:eastAsia="zh-CN"/>
              </w:rPr>
              <w:t>申请职位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b.</w:t>
            </w:r>
            <w:r>
              <w:rPr>
                <w:lang w:eastAsia="zh-CN"/>
              </w:rPr>
              <w:t>查看活动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c.</w:t>
            </w:r>
            <w:r>
              <w:rPr>
                <w:lang w:eastAsia="zh-CN"/>
              </w:rPr>
              <w:t>修改密码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d.</w:t>
            </w:r>
            <w:r>
              <w:rPr>
                <w:lang w:eastAsia="zh-CN"/>
              </w:rPr>
              <w:t>向老师请假</w:t>
            </w:r>
          </w:p>
        </w:tc>
      </w:tr>
      <w:tr w:rsidR="004B4C15" w:rsidTr="004B4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6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点击进入登陆注册页面</w:t>
            </w:r>
          </w:p>
        </w:tc>
      </w:tr>
    </w:tbl>
    <w:p w:rsidR="004B4C15" w:rsidRDefault="009D69BC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我</w:t>
      </w:r>
      <w:r>
        <w:t xml:space="preserve"> </w:t>
      </w:r>
      <w:r>
        <w:t>未登录</w:t>
      </w:r>
    </w:p>
    <w:p w:rsidR="004B4C15" w:rsidRDefault="009D69BC">
      <w:pPr>
        <w:pStyle w:val="AxureHeading30"/>
        <w:keepNext/>
      </w:pPr>
      <w:r>
        <w:t>用户界面</w:t>
      </w:r>
    </w:p>
    <w:p w:rsidR="004B4C15" w:rsidRDefault="009D69BC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381500" cy="7315200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15" w:rsidRDefault="009D69BC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3184"/>
      </w:tblGrid>
      <w:tr w:rsidR="004B4C15" w:rsidTr="004B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4B4C15" w:rsidRDefault="009D69BC">
            <w:pPr>
              <w:pStyle w:val="Axure0"/>
            </w:pPr>
            <w:r>
              <w:t>说明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圆圈按钮加文字的方式显示功能面板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具体功能如下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a.</w:t>
            </w:r>
            <w:r>
              <w:rPr>
                <w:lang w:eastAsia="zh-CN"/>
              </w:rPr>
              <w:t>发布通知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b.</w:t>
            </w:r>
            <w:r>
              <w:rPr>
                <w:lang w:eastAsia="zh-CN"/>
              </w:rPr>
              <w:t>组织活动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c.</w:t>
            </w:r>
            <w:r>
              <w:rPr>
                <w:lang w:eastAsia="zh-CN"/>
              </w:rPr>
              <w:t>查看通知统计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d.</w:t>
            </w:r>
            <w:r>
              <w:rPr>
                <w:lang w:eastAsia="zh-CN"/>
              </w:rPr>
              <w:t>查看班级人员信息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e.</w:t>
            </w:r>
            <w:r>
              <w:rPr>
                <w:lang w:eastAsia="zh-CN"/>
              </w:rPr>
              <w:t>管理请求</w:t>
            </w:r>
          </w:p>
        </w:tc>
      </w:tr>
      <w:tr w:rsidR="004B4C15" w:rsidTr="004B4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2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圆圈按钮加文字的方式显示功能面板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具体功能如下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a.</w:t>
            </w:r>
            <w:r>
              <w:rPr>
                <w:lang w:eastAsia="zh-CN"/>
              </w:rPr>
              <w:t>申请职位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b.</w:t>
            </w:r>
            <w:r>
              <w:rPr>
                <w:lang w:eastAsia="zh-CN"/>
              </w:rPr>
              <w:t>查看活动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c.</w:t>
            </w:r>
            <w:r>
              <w:rPr>
                <w:lang w:eastAsia="zh-CN"/>
              </w:rPr>
              <w:t>修改密码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 xml:space="preserve">     d.</w:t>
            </w:r>
            <w:r>
              <w:rPr>
                <w:lang w:eastAsia="zh-CN"/>
              </w:rPr>
              <w:t>向老师请假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3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设置</w:t>
            </w:r>
          </w:p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用户喜好什么的，暂时没想好</w:t>
            </w:r>
          </w:p>
        </w:tc>
      </w:tr>
      <w:tr w:rsidR="004B4C15" w:rsidTr="004B4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4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</w:pPr>
            <w:r>
              <w:t>皮肤</w:t>
            </w:r>
          </w:p>
          <w:p w:rsidR="004B4C15" w:rsidRDefault="009D69BC">
            <w:pPr>
              <w:pStyle w:val="Axure1"/>
            </w:pPr>
            <w:r>
              <w:t>夜间皮肤</w:t>
            </w:r>
          </w:p>
        </w:tc>
      </w:tr>
      <w:tr w:rsidR="004B4C15" w:rsidTr="004B4C15">
        <w:trPr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5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通知或者新闻都可以被收藏，方便下次查看</w:t>
            </w:r>
          </w:p>
        </w:tc>
      </w:tr>
      <w:tr w:rsidR="004B4C15" w:rsidTr="004B4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4B4C15" w:rsidRDefault="009D69BC">
            <w:pPr>
              <w:pStyle w:val="Axure1"/>
            </w:pPr>
            <w:r>
              <w:t>6</w:t>
            </w:r>
          </w:p>
        </w:tc>
        <w:tc>
          <w:tcPr>
            <w:tcW w:w="0" w:type="auto"/>
          </w:tcPr>
          <w:p w:rsidR="004B4C15" w:rsidRDefault="009D69BC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点击进入登陆注册页面</w:t>
            </w:r>
          </w:p>
        </w:tc>
      </w:tr>
    </w:tbl>
    <w:p w:rsidR="004B4C15" w:rsidRDefault="009D69BC">
      <w:pPr>
        <w:pStyle w:val="AxureHeading20"/>
        <w:keepNext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lastRenderedPageBreak/>
        <w:t>登陆</w:t>
      </w:r>
    </w:p>
    <w:p w:rsidR="004B4C15" w:rsidRDefault="009D69BC">
      <w:pPr>
        <w:pStyle w:val="AxureHeading20"/>
        <w:keepNext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lastRenderedPageBreak/>
        <w:t>注册</w:t>
      </w:r>
    </w:p>
    <w:p w:rsidR="004B4C15" w:rsidRDefault="009D69BC">
      <w:pPr>
        <w:pStyle w:val="AxureHeading20"/>
        <w:keepNext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lastRenderedPageBreak/>
        <w:t>导航页面动画演示</w:t>
      </w:r>
    </w:p>
    <w:p w:rsidR="004B4C15" w:rsidRDefault="009D69BC">
      <w:pPr>
        <w:rPr>
          <w:lang w:eastAsia="zh-CN"/>
        </w:rPr>
      </w:pPr>
      <w:r>
        <w:rPr>
          <w:lang w:eastAsia="zh-CN"/>
        </w:rPr>
        <w:t>将会使用</w:t>
      </w:r>
      <w:r>
        <w:rPr>
          <w:lang w:eastAsia="zh-CN"/>
        </w:rPr>
        <w:t>canvas</w:t>
      </w:r>
      <w:r>
        <w:rPr>
          <w:lang w:eastAsia="zh-CN"/>
        </w:rPr>
        <w:t>画图来进行动画演示本程序的操作。</w:t>
      </w:r>
    </w:p>
    <w:p w:rsidR="004B4C15" w:rsidRDefault="009D69BC">
      <w:pPr>
        <w:pStyle w:val="AxureHeading20"/>
        <w:keepNext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lastRenderedPageBreak/>
        <w:t>我的班级通知详情详情</w:t>
      </w:r>
    </w:p>
    <w:p w:rsidR="004B4C15" w:rsidRDefault="009D69BC">
      <w:pPr>
        <w:pStyle w:val="AxureHeading20"/>
        <w:keepNext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lastRenderedPageBreak/>
        <w:t>我的班级作业详情</w:t>
      </w:r>
    </w:p>
    <w:p w:rsidR="004B4C15" w:rsidRDefault="004B4C15">
      <w:pPr>
        <w:rPr>
          <w:lang w:eastAsia="zh-CN"/>
        </w:rPr>
        <w:sectPr w:rsidR="004B4C15">
          <w:headerReference w:type="default" r:id="rId22"/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9D69BC" w:rsidRDefault="009D69BC">
      <w:pPr>
        <w:rPr>
          <w:lang w:eastAsia="zh-CN"/>
        </w:rPr>
      </w:pPr>
    </w:p>
    <w:sectPr w:rsidR="009D69BC" w:rsidSect="004F3FB3">
      <w:headerReference w:type="default" r:id="rId23"/>
      <w:footerReference w:type="default" r:id="rId24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9BC" w:rsidRDefault="009D69BC" w:rsidP="00093BE1">
      <w:pPr>
        <w:spacing w:before="0" w:after="0"/>
      </w:pPr>
      <w:r>
        <w:separator/>
      </w:r>
    </w:p>
  </w:endnote>
  <w:endnote w:type="continuationSeparator" w:id="0">
    <w:p w:rsidR="009D69BC" w:rsidRDefault="009D69B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dobe Gothic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7732D4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</w:tbl>
  <w:p w:rsidR="004852C3" w:rsidRDefault="004852C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</w:tbl>
  <w:p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9BC" w:rsidRDefault="009D69BC" w:rsidP="00093BE1">
      <w:pPr>
        <w:spacing w:before="0" w:after="0"/>
      </w:pPr>
      <w:r>
        <w:separator/>
      </w:r>
    </w:p>
  </w:footnote>
  <w:footnote w:type="continuationSeparator" w:id="0">
    <w:p w:rsidR="009D69BC" w:rsidRDefault="009D69B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7732D4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海滨网络系统</w:t>
              </w:r>
            </w:p>
          </w:sdtContent>
        </w:sdt>
      </w:tc>
    </w:tr>
  </w:tbl>
  <w:p w:rsidR="00557485" w:rsidRDefault="00557485" w:rsidP="0077520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97551125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7732D4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海滨网络系统</w:t>
              </w:r>
            </w:p>
          </w:sdtContent>
        </w:sdt>
      </w:tc>
    </w:tr>
  </w:tbl>
  <w:p w:rsidR="00557485" w:rsidRDefault="00557485" w:rsidP="00775200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79915285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7732D4" w:rsidP="00557485">
              <w:pPr>
                <w:pStyle w:val="a8"/>
                <w:rPr>
                  <w:rFonts w:asciiTheme="majorHAnsi" w:hAnsiTheme="majorHAnsi"/>
                  <w:lang w:eastAsia="zh-CN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海滨网络系统</w:t>
              </w:r>
            </w:p>
          </w:sdtContent>
        </w:sdt>
      </w:tc>
    </w:tr>
  </w:tbl>
  <w:p w:rsidR="00557485" w:rsidRDefault="00557485" w:rsidP="00775200">
    <w:pPr>
      <w:pStyle w:val="aa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57404A"/>
    <w:multiLevelType w:val="multilevel"/>
    <w:tmpl w:val="1FDCA63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F3F6D8F"/>
    <w:multiLevelType w:val="multilevel"/>
    <w:tmpl w:val="9084922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B4C15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2D4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D69BC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41EE0"/>
  <w15:docId w15:val="{08A52EC0-DAB4-49D1-96FC-54049910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1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1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标题 5 字符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页眉 字符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页脚 字符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">
    <w:name w:val="Axure一级标题"/>
    <w:basedOn w:val="a"/>
    <w:rsid w:val="00DF0E9A"/>
    <w:pPr>
      <w:spacing w:after="240"/>
      <w:outlineLvl w:val="0"/>
    </w:pPr>
    <w:rPr>
      <w:b/>
      <w:sz w:val="28"/>
    </w:rPr>
  </w:style>
  <w:style w:type="paragraph" w:customStyle="1" w:styleId="AxureHeading20">
    <w:name w:val="AxureHeading2"/>
    <w:basedOn w:val="a"/>
    <w:rsid w:val="00DF0E9A"/>
    <w:pPr>
      <w:outlineLvl w:val="1"/>
    </w:pPr>
    <w:rPr>
      <w:b/>
      <w:sz w:val="26"/>
    </w:rPr>
  </w:style>
  <w:style w:type="paragraph" w:customStyle="1" w:styleId="AxureHeading30">
    <w:name w:val="AxureHeading3"/>
    <w:basedOn w:val="a"/>
    <w:rsid w:val="00DF0E9A"/>
    <w:pPr>
      <w:spacing w:before="240"/>
      <w:outlineLvl w:val="2"/>
    </w:pPr>
    <w:rPr>
      <w:b/>
      <w:szCs w:val="20"/>
    </w:rPr>
  </w:style>
  <w:style w:type="paragraph" w:customStyle="1" w:styleId="AxureHeading40">
    <w:name w:val="AxureHeading4"/>
    <w:basedOn w:val="a"/>
    <w:rsid w:val="00DF0E9A"/>
    <w:pPr>
      <w:spacing w:before="240"/>
      <w:outlineLvl w:val="3"/>
    </w:pPr>
    <w:rPr>
      <w:b/>
      <w:i/>
      <w:sz w:val="20"/>
    </w:rPr>
  </w:style>
  <w:style w:type="paragraph" w:customStyle="1" w:styleId="Axure0">
    <w:name w:val="Axure表格标题文字"/>
    <w:basedOn w:val="a"/>
    <w:rsid w:val="004D04E9"/>
    <w:pPr>
      <w:spacing w:before="60" w:after="60"/>
    </w:pPr>
    <w:rPr>
      <w:b/>
      <w:sz w:val="16"/>
    </w:rPr>
  </w:style>
  <w:style w:type="paragraph" w:customStyle="1" w:styleId="Axure1">
    <w:name w:val="Axure表格常规文字"/>
    <w:basedOn w:val="a"/>
    <w:rsid w:val="00FB48F5"/>
    <w:pPr>
      <w:spacing w:before="60" w:after="60"/>
    </w:pPr>
    <w:rPr>
      <w:sz w:val="16"/>
    </w:rPr>
  </w:style>
  <w:style w:type="paragraph" w:customStyle="1" w:styleId="Axure2">
    <w:name w:val="Axure基本标题"/>
    <w:basedOn w:val="a"/>
    <w:rsid w:val="00953C09"/>
    <w:pPr>
      <w:spacing w:before="240"/>
    </w:pPr>
    <w:rPr>
      <w:b/>
      <w:u w:val="single"/>
    </w:rPr>
  </w:style>
  <w:style w:type="table" w:customStyle="1" w:styleId="Axure3">
    <w:name w:val="Axure表格样式"/>
    <w:basedOn w:val="a1"/>
    <w:uiPriority w:val="99"/>
    <w:rsid w:val="00E11AC0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dobe Gothic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7A46C0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2016-10-31T01:01:46</PublishDate>
  <Abstract>老师，我做好了php后台接口和UI框架，项目太大，前端基本上还没做。只是把开发文档做好了，给个文档分吧。。。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E4A7AC-351A-4BDA-ABC7-3B231826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13</TotalTime>
  <Pages>27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海滨网络系统</dc:title>
  <dc:subject>项目UI设计</dc:subject>
  <dc:creator>孙颢</dc:creator>
  <cp:lastModifiedBy>孙颢</cp:lastModifiedBy>
  <cp:revision>5</cp:revision>
  <cp:lastPrinted>2010-09-03T00:33:00Z</cp:lastPrinted>
  <dcterms:created xsi:type="dcterms:W3CDTF">2010-09-03T21:47:00Z</dcterms:created>
  <dcterms:modified xsi:type="dcterms:W3CDTF">2016-10-30T17:08:00Z</dcterms:modified>
</cp:coreProperties>
</file>